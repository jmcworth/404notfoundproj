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C2D57" w:rsidP="00913946">
            <w:pPr>
              <w:pStyle w:val="Title"/>
            </w:pPr>
            <w:r>
              <w:t>Megan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Traeger</w:t>
            </w:r>
          </w:p>
          <w:p w:rsidR="00692703" w:rsidRPr="00CF1A49" w:rsidRDefault="000C2D57" w:rsidP="00913946">
            <w:pPr>
              <w:pStyle w:val="ContactInfo"/>
              <w:contextualSpacing w:val="0"/>
            </w:pPr>
            <w:r>
              <w:t>308 Central St. Silverton, OR 97381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C7E620D9C044CE09C033EF193A092B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503-586-4561</w:t>
            </w:r>
          </w:p>
          <w:p w:rsidR="00692703" w:rsidRPr="00CF1A49" w:rsidRDefault="000C2D57" w:rsidP="00913946">
            <w:pPr>
              <w:pStyle w:val="ContactInfoEmphasis"/>
              <w:contextualSpacing w:val="0"/>
            </w:pPr>
            <w:r>
              <w:t>mtraeger@wou.edu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30B7AF26F9842BC97FB0332993FFD6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C2D57">
              <w:t>www.linkedin.com/in/megan-t-179701186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952030" w:rsidP="00913946">
            <w:pPr>
              <w:contextualSpacing w:val="0"/>
            </w:pPr>
            <w:r>
              <w:t>Student from Western Oregon University in the Computer Science and Mathematics Duel Major Program.</w:t>
            </w:r>
            <w:r>
              <w:t xml:space="preserve"> </w:t>
            </w:r>
          </w:p>
        </w:tc>
      </w:tr>
    </w:tbl>
    <w:p w:rsidR="004E01EB" w:rsidRPr="00CF1A49" w:rsidRDefault="00F571C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CC0E1EA67F44A779BBF36E6D62CE27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C2D57" w:rsidP="001D0BF1">
            <w:pPr>
              <w:pStyle w:val="Heading3"/>
              <w:contextualSpacing w:val="0"/>
              <w:outlineLvl w:val="2"/>
            </w:pPr>
            <w:r>
              <w:t>March 2016</w:t>
            </w:r>
            <w:r w:rsidR="001D0BF1" w:rsidRPr="00CF1A49">
              <w:t xml:space="preserve"> – </w:t>
            </w:r>
            <w:r>
              <w:t>June 2019</w:t>
            </w:r>
          </w:p>
          <w:p w:rsidR="001D0BF1" w:rsidRPr="00CF1A49" w:rsidRDefault="000C2D57" w:rsidP="001D0BF1">
            <w:pPr>
              <w:pStyle w:val="Heading2"/>
              <w:contextualSpacing w:val="0"/>
              <w:outlineLvl w:val="1"/>
            </w:pPr>
            <w:r>
              <w:t>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Palace Theatre</w:t>
            </w:r>
          </w:p>
          <w:p w:rsidR="001E3120" w:rsidRPr="00CF1A49" w:rsidRDefault="000C2D57" w:rsidP="001D0BF1">
            <w:pPr>
              <w:contextualSpacing w:val="0"/>
            </w:pPr>
            <w:r>
              <w:t>Manager for a local movie theatre. Oversaw stock inventory, cleaning, hiring, firing, and revenue.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C2D57" w:rsidP="00F61DF9">
            <w:pPr>
              <w:pStyle w:val="Heading3"/>
              <w:contextualSpacing w:val="0"/>
              <w:outlineLvl w:val="2"/>
            </w:pPr>
            <w:r>
              <w:t>September 2019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CF1A49" w:rsidRDefault="000C2D57" w:rsidP="00F61DF9">
            <w:pPr>
              <w:pStyle w:val="Heading2"/>
              <w:contextualSpacing w:val="0"/>
              <w:outlineLvl w:val="1"/>
            </w:pPr>
            <w:r>
              <w:t>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Oregon Health Authority</w:t>
            </w:r>
          </w:p>
          <w:p w:rsidR="00F61DF9" w:rsidRDefault="000C2D57" w:rsidP="00F61DF9">
            <w:r>
              <w:t>For the Office of Information Security - Solution, Development, and Delivery Team. ASP.NET Core Application Writer.</w:t>
            </w:r>
          </w:p>
        </w:tc>
      </w:tr>
    </w:tbl>
    <w:sdt>
      <w:sdtPr>
        <w:alias w:val="Education:"/>
        <w:tag w:val="Education:"/>
        <w:id w:val="-1908763273"/>
        <w:placeholder>
          <w:docPart w:val="1F63D3A0608D4D17A93AF352831C0BB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387E3A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2017</w:t>
            </w:r>
          </w:p>
          <w:p w:rsidR="001D0BF1" w:rsidRPr="00CF1A49" w:rsidRDefault="00387E3A" w:rsidP="001D0BF1">
            <w:pPr>
              <w:pStyle w:val="Heading2"/>
              <w:contextualSpacing w:val="0"/>
              <w:outlineLvl w:val="1"/>
            </w:pPr>
            <w:r>
              <w:t>Assosiates of Arts Transfer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Chemeketa Community College</w:t>
            </w:r>
          </w:p>
          <w:p w:rsidR="007538DC" w:rsidRPr="00CF1A49" w:rsidRDefault="00667596" w:rsidP="007538DC">
            <w:pPr>
              <w:contextualSpacing w:val="0"/>
            </w:pPr>
            <w:r>
              <w:t>3.86 GPA. General Education classes taken as well as the full Calculus Series.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387E3A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2020</w:t>
            </w:r>
          </w:p>
          <w:p w:rsidR="00F61DF9" w:rsidRPr="00CF1A49" w:rsidRDefault="00667596" w:rsidP="00F61DF9">
            <w:pPr>
              <w:pStyle w:val="Heading2"/>
              <w:contextualSpacing w:val="0"/>
              <w:outlineLvl w:val="1"/>
            </w:pPr>
            <w:r>
              <w:t>BACHELOR OF SCIENCE</w:t>
            </w:r>
            <w:r w:rsidR="00387E3A">
              <w:t xml:space="preserve"> in </w:t>
            </w:r>
            <w:r>
              <w:t>Computer Science / Mathematics Duel Major Program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Western Oregon University</w:t>
            </w:r>
          </w:p>
          <w:p w:rsidR="00F61DF9" w:rsidRDefault="00667596" w:rsidP="00F61DF9">
            <w:r>
              <w:t>3.86 GPA. Computer Science and Mathematics Major Program at Western Oregon University.</w:t>
            </w:r>
          </w:p>
        </w:tc>
      </w:tr>
    </w:tbl>
    <w:sdt>
      <w:sdtPr>
        <w:alias w:val="Skills:"/>
        <w:tag w:val="Skills:"/>
        <w:id w:val="-1392877668"/>
        <w:placeholder>
          <w:docPart w:val="CBC2D0CCE90B4BC8B222A7D8E4E1748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Default="00277472" w:rsidP="00277472">
            <w:pPr>
              <w:pStyle w:val="ListBullet"/>
            </w:pPr>
            <w:r>
              <w:t>ASP.NET MVC</w:t>
            </w:r>
          </w:p>
          <w:p w:rsidR="00277472" w:rsidRDefault="00277472" w:rsidP="00277472">
            <w:pPr>
              <w:pStyle w:val="ListBullet"/>
            </w:pPr>
            <w:r>
              <w:t>API</w:t>
            </w:r>
          </w:p>
          <w:p w:rsidR="00277472" w:rsidRDefault="00277472" w:rsidP="00277472">
            <w:pPr>
              <w:pStyle w:val="ListBullet"/>
            </w:pPr>
            <w:r>
              <w:t>Visual Studio</w:t>
            </w:r>
          </w:p>
          <w:p w:rsidR="00277472" w:rsidRPr="006E1507" w:rsidRDefault="00277472" w:rsidP="00277472">
            <w:pPr>
              <w:pStyle w:val="ListBullet"/>
            </w:pPr>
            <w:r>
              <w:t>LINQ</w:t>
            </w:r>
          </w:p>
          <w:p w:rsidR="00277472" w:rsidRPr="00277472" w:rsidRDefault="00277472" w:rsidP="00277472">
            <w:pPr>
              <w:pStyle w:val="ListBullet"/>
            </w:pPr>
            <w:r>
              <w:t>C#</w:t>
            </w:r>
          </w:p>
          <w:p w:rsidR="00277472" w:rsidRPr="006E1507" w:rsidRDefault="00277472" w:rsidP="00277472">
            <w:pPr>
              <w:pStyle w:val="ListBullet"/>
            </w:pPr>
            <w:r>
              <w:t>C++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277472" w:rsidP="006E1507">
            <w:pPr>
              <w:pStyle w:val="ListBullet"/>
              <w:contextualSpacing w:val="0"/>
            </w:pPr>
            <w:r>
              <w:t>Haskell</w:t>
            </w:r>
          </w:p>
          <w:p w:rsidR="001E3120" w:rsidRPr="006E1507" w:rsidRDefault="00277472" w:rsidP="006E1507">
            <w:pPr>
              <w:pStyle w:val="ListBullet"/>
              <w:contextualSpacing w:val="0"/>
            </w:pPr>
            <w:r>
              <w:t>Python</w:t>
            </w:r>
          </w:p>
          <w:p w:rsidR="001E3120" w:rsidRDefault="00277472" w:rsidP="006E1507">
            <w:pPr>
              <w:pStyle w:val="ListBullet"/>
              <w:contextualSpacing w:val="0"/>
            </w:pPr>
            <w:r>
              <w:t>POV-Ray</w:t>
            </w:r>
          </w:p>
          <w:p w:rsidR="00277472" w:rsidRDefault="00277472" w:rsidP="006E1507">
            <w:pPr>
              <w:pStyle w:val="ListBullet"/>
              <w:contextualSpacing w:val="0"/>
            </w:pPr>
            <w:r>
              <w:t>SQL Server</w:t>
            </w:r>
          </w:p>
          <w:p w:rsidR="00277472" w:rsidRDefault="00277472" w:rsidP="006E1507">
            <w:pPr>
              <w:pStyle w:val="ListBullet"/>
              <w:contextualSpacing w:val="0"/>
            </w:pPr>
            <w:proofErr w:type="spellStart"/>
            <w:r>
              <w:t>Matlab</w:t>
            </w:r>
            <w:proofErr w:type="spellEnd"/>
          </w:p>
          <w:p w:rsidR="00277472" w:rsidRPr="006E1507" w:rsidRDefault="00277472" w:rsidP="006E1507">
            <w:pPr>
              <w:pStyle w:val="ListBullet"/>
              <w:contextualSpacing w:val="0"/>
            </w:pPr>
            <w:r>
              <w:t>LaTeX</w:t>
            </w:r>
          </w:p>
        </w:tc>
      </w:tr>
    </w:tbl>
    <w:sdt>
      <w:sdtPr>
        <w:alias w:val="Activities:"/>
        <w:tag w:val="Activities:"/>
        <w:id w:val="1223332893"/>
        <w:placeholder>
          <w:docPart w:val="AEBA70401EB94F75BE003F216C2833BB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B0212A" w:rsidP="006E1507">
      <w:r>
        <w:t>Phi Kappa Theta Honors Society</w:t>
      </w:r>
    </w:p>
    <w:p w:rsidR="00B0212A" w:rsidRPr="006E1507" w:rsidRDefault="00B0212A" w:rsidP="006E1507">
      <w:r>
        <w:t>Pi Mu Epsilon Mathematics Honors Society</w:t>
      </w:r>
      <w:bookmarkStart w:id="0" w:name="_GoBack"/>
      <w:bookmarkEnd w:id="0"/>
    </w:p>
    <w:sectPr w:rsidR="00B0212A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1C1" w:rsidRDefault="00F571C1" w:rsidP="0068194B">
      <w:r>
        <w:separator/>
      </w:r>
    </w:p>
    <w:p w:rsidR="00F571C1" w:rsidRDefault="00F571C1"/>
    <w:p w:rsidR="00F571C1" w:rsidRDefault="00F571C1"/>
  </w:endnote>
  <w:endnote w:type="continuationSeparator" w:id="0">
    <w:p w:rsidR="00F571C1" w:rsidRDefault="00F571C1" w:rsidP="0068194B">
      <w:r>
        <w:continuationSeparator/>
      </w:r>
    </w:p>
    <w:p w:rsidR="00F571C1" w:rsidRDefault="00F571C1"/>
    <w:p w:rsidR="00F571C1" w:rsidRDefault="00F571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1C1" w:rsidRDefault="00F571C1" w:rsidP="0068194B">
      <w:r>
        <w:separator/>
      </w:r>
    </w:p>
    <w:p w:rsidR="00F571C1" w:rsidRDefault="00F571C1"/>
    <w:p w:rsidR="00F571C1" w:rsidRDefault="00F571C1"/>
  </w:footnote>
  <w:footnote w:type="continuationSeparator" w:id="0">
    <w:p w:rsidR="00F571C1" w:rsidRDefault="00F571C1" w:rsidP="0068194B">
      <w:r>
        <w:continuationSeparator/>
      </w:r>
    </w:p>
    <w:p w:rsidR="00F571C1" w:rsidRDefault="00F571C1"/>
    <w:p w:rsidR="00F571C1" w:rsidRDefault="00F571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9261F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437408"/>
    <w:multiLevelType w:val="multilevel"/>
    <w:tmpl w:val="D82E0F72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B3"/>
    <w:rsid w:val="000001EF"/>
    <w:rsid w:val="00007322"/>
    <w:rsid w:val="00007728"/>
    <w:rsid w:val="00024584"/>
    <w:rsid w:val="00024730"/>
    <w:rsid w:val="00055E95"/>
    <w:rsid w:val="0007021F"/>
    <w:rsid w:val="000B2BA5"/>
    <w:rsid w:val="000C2D57"/>
    <w:rsid w:val="000F2F8C"/>
    <w:rsid w:val="0010006E"/>
    <w:rsid w:val="001045A8"/>
    <w:rsid w:val="00114A91"/>
    <w:rsid w:val="001427E1"/>
    <w:rsid w:val="00163668"/>
    <w:rsid w:val="00165DB3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472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7E3A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298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596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393B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030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212A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71C1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DA3A8"/>
  <w15:chartTrackingRefBased/>
  <w15:docId w15:val="{B4C01132-2F73-4D25-8E96-412A924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e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7E620D9C044CE09C033EF193A09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9C497-9790-491B-8B58-BD7EB725B252}"/>
      </w:docPartPr>
      <w:docPartBody>
        <w:p w:rsidR="00B65CAC" w:rsidRDefault="00367905">
          <w:pPr>
            <w:pStyle w:val="9C7E620D9C044CE09C033EF193A092B8"/>
          </w:pPr>
          <w:r w:rsidRPr="00CF1A49">
            <w:t>·</w:t>
          </w:r>
        </w:p>
      </w:docPartBody>
    </w:docPart>
    <w:docPart>
      <w:docPartPr>
        <w:name w:val="C30B7AF26F9842BC97FB0332993F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CC82-6724-4010-B789-E06EE3457967}"/>
      </w:docPartPr>
      <w:docPartBody>
        <w:p w:rsidR="00B65CAC" w:rsidRDefault="00367905">
          <w:pPr>
            <w:pStyle w:val="C30B7AF26F9842BC97FB0332993FFD6A"/>
          </w:pPr>
          <w:r w:rsidRPr="00CF1A49">
            <w:t>·</w:t>
          </w:r>
        </w:p>
      </w:docPartBody>
    </w:docPart>
    <w:docPart>
      <w:docPartPr>
        <w:name w:val="8CC0E1EA67F44A779BBF36E6D62C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D9F91-F579-4E29-BFEA-10C08395CA7B}"/>
      </w:docPartPr>
      <w:docPartBody>
        <w:p w:rsidR="00B65CAC" w:rsidRDefault="00367905">
          <w:pPr>
            <w:pStyle w:val="8CC0E1EA67F44A779BBF36E6D62CE276"/>
          </w:pPr>
          <w:r w:rsidRPr="00CF1A49">
            <w:t>Experience</w:t>
          </w:r>
        </w:p>
      </w:docPartBody>
    </w:docPart>
    <w:docPart>
      <w:docPartPr>
        <w:name w:val="1F63D3A0608D4D17A93AF352831C0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013B-5B0C-4A13-8149-A42582978FE3}"/>
      </w:docPartPr>
      <w:docPartBody>
        <w:p w:rsidR="00B65CAC" w:rsidRDefault="00367905">
          <w:pPr>
            <w:pStyle w:val="1F63D3A0608D4D17A93AF352831C0BB7"/>
          </w:pPr>
          <w:r w:rsidRPr="00CF1A49">
            <w:t>Education</w:t>
          </w:r>
        </w:p>
      </w:docPartBody>
    </w:docPart>
    <w:docPart>
      <w:docPartPr>
        <w:name w:val="CBC2D0CCE90B4BC8B222A7D8E4E1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EAFB4-5E45-4005-A897-7D2C22BE7ABC}"/>
      </w:docPartPr>
      <w:docPartBody>
        <w:p w:rsidR="00B65CAC" w:rsidRDefault="00367905">
          <w:pPr>
            <w:pStyle w:val="CBC2D0CCE90B4BC8B222A7D8E4E17480"/>
          </w:pPr>
          <w:r w:rsidRPr="00CF1A49">
            <w:t>Skills</w:t>
          </w:r>
        </w:p>
      </w:docPartBody>
    </w:docPart>
    <w:docPart>
      <w:docPartPr>
        <w:name w:val="AEBA70401EB94F75BE003F216C283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2FEBB-3537-41A2-A66B-93256C9F0C7F}"/>
      </w:docPartPr>
      <w:docPartBody>
        <w:p w:rsidR="00B65CAC" w:rsidRDefault="00367905">
          <w:pPr>
            <w:pStyle w:val="AEBA70401EB94F75BE003F216C2833B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05"/>
    <w:rsid w:val="00367905"/>
    <w:rsid w:val="00612287"/>
    <w:rsid w:val="00B6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2714DA21847D48BA567E899565537">
    <w:name w:val="85D2714DA21847D48BA567E89956553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849D32180104085BFC92BFA90E51C13">
    <w:name w:val="C849D32180104085BFC92BFA90E51C13"/>
  </w:style>
  <w:style w:type="paragraph" w:customStyle="1" w:styleId="21F420F4DE52427F9DB95743DFAD9C80">
    <w:name w:val="21F420F4DE52427F9DB95743DFAD9C80"/>
  </w:style>
  <w:style w:type="paragraph" w:customStyle="1" w:styleId="9C7E620D9C044CE09C033EF193A092B8">
    <w:name w:val="9C7E620D9C044CE09C033EF193A092B8"/>
  </w:style>
  <w:style w:type="paragraph" w:customStyle="1" w:styleId="6DCB8E6461134C05A135C8B4D16DD2EE">
    <w:name w:val="6DCB8E6461134C05A135C8B4D16DD2EE"/>
  </w:style>
  <w:style w:type="paragraph" w:customStyle="1" w:styleId="1DCFBFDCBD0C491EA0EED4E879D34DAD">
    <w:name w:val="1DCFBFDCBD0C491EA0EED4E879D34DAD"/>
  </w:style>
  <w:style w:type="paragraph" w:customStyle="1" w:styleId="C30B7AF26F9842BC97FB0332993FFD6A">
    <w:name w:val="C30B7AF26F9842BC97FB0332993FFD6A"/>
  </w:style>
  <w:style w:type="paragraph" w:customStyle="1" w:styleId="95629B5873A34C8383230BA64CD9BF5A">
    <w:name w:val="95629B5873A34C8383230BA64CD9BF5A"/>
  </w:style>
  <w:style w:type="paragraph" w:customStyle="1" w:styleId="6D8C183F79784790BB6F2FF9BCAF4C3E">
    <w:name w:val="6D8C183F79784790BB6F2FF9BCAF4C3E"/>
  </w:style>
  <w:style w:type="paragraph" w:customStyle="1" w:styleId="EBF9CFE5D1734DB781B7C011BAC0FF29">
    <w:name w:val="EBF9CFE5D1734DB781B7C011BAC0FF29"/>
  </w:style>
  <w:style w:type="paragraph" w:customStyle="1" w:styleId="89BE9344477D4D6E9DE6A287E1162274">
    <w:name w:val="89BE9344477D4D6E9DE6A287E1162274"/>
  </w:style>
  <w:style w:type="paragraph" w:customStyle="1" w:styleId="8CC0E1EA67F44A779BBF36E6D62CE276">
    <w:name w:val="8CC0E1EA67F44A779BBF36E6D62CE276"/>
  </w:style>
  <w:style w:type="paragraph" w:customStyle="1" w:styleId="39E9CDEC985C4266B6DEC7E0FC7FA6F4">
    <w:name w:val="39E9CDEC985C4266B6DEC7E0FC7FA6F4"/>
  </w:style>
  <w:style w:type="paragraph" w:customStyle="1" w:styleId="508637063DA641B981329F6254152080">
    <w:name w:val="508637063DA641B981329F6254152080"/>
  </w:style>
  <w:style w:type="paragraph" w:customStyle="1" w:styleId="EAFE132A6C744DBFB36062892B941DF7">
    <w:name w:val="EAFE132A6C744DBFB36062892B941DF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7FA8E7AA22C436C88B13BCE2B471AF5">
    <w:name w:val="97FA8E7AA22C436C88B13BCE2B471AF5"/>
  </w:style>
  <w:style w:type="paragraph" w:customStyle="1" w:styleId="9AF2BE9FF02440C68F4377BE288A2C18">
    <w:name w:val="9AF2BE9FF02440C68F4377BE288A2C18"/>
  </w:style>
  <w:style w:type="paragraph" w:customStyle="1" w:styleId="6DCF154837674464B4310B039824C904">
    <w:name w:val="6DCF154837674464B4310B039824C904"/>
  </w:style>
  <w:style w:type="paragraph" w:customStyle="1" w:styleId="D328374F0B184758A94AAC550E7E2273">
    <w:name w:val="D328374F0B184758A94AAC550E7E2273"/>
  </w:style>
  <w:style w:type="paragraph" w:customStyle="1" w:styleId="70BCE32BA5354829AB8011029C74AE1E">
    <w:name w:val="70BCE32BA5354829AB8011029C74AE1E"/>
  </w:style>
  <w:style w:type="paragraph" w:customStyle="1" w:styleId="82D6B364B6764AEFA0736125FC8DFD6C">
    <w:name w:val="82D6B364B6764AEFA0736125FC8DFD6C"/>
  </w:style>
  <w:style w:type="paragraph" w:customStyle="1" w:styleId="ECC4386F09C9496790708019454AC966">
    <w:name w:val="ECC4386F09C9496790708019454AC966"/>
  </w:style>
  <w:style w:type="paragraph" w:customStyle="1" w:styleId="1F63D3A0608D4D17A93AF352831C0BB7">
    <w:name w:val="1F63D3A0608D4D17A93AF352831C0BB7"/>
  </w:style>
  <w:style w:type="paragraph" w:customStyle="1" w:styleId="861C1D7FF1754BDD93C683951615C312">
    <w:name w:val="861C1D7FF1754BDD93C683951615C312"/>
  </w:style>
  <w:style w:type="paragraph" w:customStyle="1" w:styleId="E60E8743157F40DCB839B473992A6BD6">
    <w:name w:val="E60E8743157F40DCB839B473992A6BD6"/>
  </w:style>
  <w:style w:type="paragraph" w:customStyle="1" w:styleId="CAEC56A8C7DA4978B9C0C074F14D98C5">
    <w:name w:val="CAEC56A8C7DA4978B9C0C074F14D98C5"/>
  </w:style>
  <w:style w:type="paragraph" w:customStyle="1" w:styleId="D622A6D1F78F4AFC83D5F056DCB7F565">
    <w:name w:val="D622A6D1F78F4AFC83D5F056DCB7F565"/>
  </w:style>
  <w:style w:type="paragraph" w:customStyle="1" w:styleId="36E77DC36ECA45FCB61DE115251D57AA">
    <w:name w:val="36E77DC36ECA45FCB61DE115251D57AA"/>
  </w:style>
  <w:style w:type="paragraph" w:customStyle="1" w:styleId="D3B4C7E25F504CE6A2CD8500FF71239B">
    <w:name w:val="D3B4C7E25F504CE6A2CD8500FF71239B"/>
  </w:style>
  <w:style w:type="paragraph" w:customStyle="1" w:styleId="C63F033AB14F4AC993BA1A114A87B51A">
    <w:name w:val="C63F033AB14F4AC993BA1A114A87B51A"/>
  </w:style>
  <w:style w:type="paragraph" w:customStyle="1" w:styleId="1455B49B6D2247E1BBA41397E06F1CE9">
    <w:name w:val="1455B49B6D2247E1BBA41397E06F1CE9"/>
  </w:style>
  <w:style w:type="paragraph" w:customStyle="1" w:styleId="312D2EB2E60147EB98836004328A51F1">
    <w:name w:val="312D2EB2E60147EB98836004328A51F1"/>
  </w:style>
  <w:style w:type="paragraph" w:customStyle="1" w:styleId="4D4CCD09D53846EAB89618003DBF6606">
    <w:name w:val="4D4CCD09D53846EAB89618003DBF6606"/>
  </w:style>
  <w:style w:type="paragraph" w:customStyle="1" w:styleId="CBC2D0CCE90B4BC8B222A7D8E4E17480">
    <w:name w:val="CBC2D0CCE90B4BC8B222A7D8E4E17480"/>
  </w:style>
  <w:style w:type="paragraph" w:customStyle="1" w:styleId="386BEC31C03C4B5C8D2E6E26CF886FD4">
    <w:name w:val="386BEC31C03C4B5C8D2E6E26CF886FD4"/>
  </w:style>
  <w:style w:type="paragraph" w:customStyle="1" w:styleId="81D09907D70B461FA716D26C8EF6AE00">
    <w:name w:val="81D09907D70B461FA716D26C8EF6AE00"/>
  </w:style>
  <w:style w:type="paragraph" w:customStyle="1" w:styleId="0238B3F214F445D4B13CE6DAC300DEFD">
    <w:name w:val="0238B3F214F445D4B13CE6DAC300DEFD"/>
  </w:style>
  <w:style w:type="paragraph" w:customStyle="1" w:styleId="B4DBFAB989014804A38BD1CCEBC11D42">
    <w:name w:val="B4DBFAB989014804A38BD1CCEBC11D42"/>
  </w:style>
  <w:style w:type="paragraph" w:customStyle="1" w:styleId="F4A9EC2E2E38438AB06A1390FD0ABA8D">
    <w:name w:val="F4A9EC2E2E38438AB06A1390FD0ABA8D"/>
  </w:style>
  <w:style w:type="paragraph" w:customStyle="1" w:styleId="AEBA70401EB94F75BE003F216C2833BB">
    <w:name w:val="AEBA70401EB94F75BE003F216C2833BB"/>
  </w:style>
  <w:style w:type="paragraph" w:customStyle="1" w:styleId="8D77AA42C2054461AD5DF3B1ADD69E73">
    <w:name w:val="8D77AA42C2054461AD5DF3B1ADD69E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Traeger</dc:creator>
  <cp:keywords/>
  <dc:description/>
  <cp:lastModifiedBy>Megan Traeger</cp:lastModifiedBy>
  <cp:revision>6</cp:revision>
  <dcterms:created xsi:type="dcterms:W3CDTF">2020-01-08T20:47:00Z</dcterms:created>
  <dcterms:modified xsi:type="dcterms:W3CDTF">2020-01-08T21:13:00Z</dcterms:modified>
  <cp:category/>
</cp:coreProperties>
</file>