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C57E63E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7859A79" w14:textId="77777777" w:rsidR="00692703" w:rsidRPr="00CF1A49" w:rsidRDefault="00C77A10" w:rsidP="00913946">
            <w:pPr>
              <w:pStyle w:val="Title"/>
            </w:pPr>
            <w:r>
              <w:t>Sodara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Y</w:t>
            </w:r>
          </w:p>
          <w:p w14:paraId="1B83DE97" w14:textId="7FB13B9A" w:rsidR="00692703" w:rsidRPr="00CF1A49" w:rsidRDefault="00C77A10" w:rsidP="00913946">
            <w:pPr>
              <w:pStyle w:val="ContactInfo"/>
              <w:contextualSpacing w:val="0"/>
            </w:pPr>
            <w:r>
              <w:t>Salem, OR</w:t>
            </w:r>
            <w:bookmarkStart w:id="0" w:name="_GoBack"/>
            <w:bookmarkEnd w:id="0"/>
          </w:p>
          <w:p w14:paraId="2CFEF709" w14:textId="77777777" w:rsidR="00692703" w:rsidRPr="00CF1A49" w:rsidRDefault="00C77A10" w:rsidP="00C77A10">
            <w:pPr>
              <w:pStyle w:val="ContactInfoEmphasis"/>
              <w:contextualSpacing w:val="0"/>
            </w:pPr>
            <w:r>
              <w:t>Sy18@wou.edu</w:t>
            </w:r>
          </w:p>
        </w:tc>
      </w:tr>
      <w:tr w:rsidR="009571D8" w:rsidRPr="00CF1A49" w14:paraId="29ABBE57" w14:textId="77777777" w:rsidTr="00692703">
        <w:tc>
          <w:tcPr>
            <w:tcW w:w="9360" w:type="dxa"/>
            <w:tcMar>
              <w:top w:w="432" w:type="dxa"/>
            </w:tcMar>
          </w:tcPr>
          <w:p w14:paraId="6328A76C" w14:textId="77777777" w:rsidR="001755A8" w:rsidRPr="00CF1A49" w:rsidRDefault="00EB7B23" w:rsidP="00EB7B23">
            <w:pPr>
              <w:contextualSpacing w:val="0"/>
            </w:pPr>
            <w:r>
              <w:t>An internship, or position that allow me to apply my knowledge as a full stack developer to any position in the field of software engineer, computer science or software developer.</w:t>
            </w:r>
          </w:p>
        </w:tc>
      </w:tr>
    </w:tbl>
    <w:p w14:paraId="3CB1DCDB" w14:textId="77777777" w:rsidR="004E01EB" w:rsidRPr="00CF1A49" w:rsidRDefault="001373A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CC0E1EA67F44A779BBF36E6D62CE276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0336CC8" w14:textId="77777777" w:rsidTr="00D66A52">
        <w:tc>
          <w:tcPr>
            <w:tcW w:w="9355" w:type="dxa"/>
          </w:tcPr>
          <w:p w14:paraId="0E72A1D1" w14:textId="77777777" w:rsidR="001D0BF1" w:rsidRPr="00CF1A49" w:rsidRDefault="00872EB9" w:rsidP="001D0BF1">
            <w:pPr>
              <w:pStyle w:val="Heading3"/>
              <w:contextualSpacing w:val="0"/>
              <w:outlineLvl w:val="2"/>
            </w:pPr>
            <w:r>
              <w:t>March 2011</w:t>
            </w:r>
            <w:r w:rsidR="001D0BF1" w:rsidRPr="00CF1A49">
              <w:t xml:space="preserve"> – </w:t>
            </w:r>
            <w:r>
              <w:t>December 2012</w:t>
            </w:r>
          </w:p>
          <w:p w14:paraId="5EB683C0" w14:textId="77777777" w:rsidR="001D0BF1" w:rsidRPr="00CF1A49" w:rsidRDefault="00872EB9" w:rsidP="001D0BF1">
            <w:pPr>
              <w:pStyle w:val="Heading2"/>
              <w:contextualSpacing w:val="0"/>
              <w:outlineLvl w:val="1"/>
            </w:pPr>
            <w:r>
              <w:t>IT Assistance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DLT Internet</w:t>
            </w:r>
          </w:p>
          <w:p w14:paraId="1AE938C4" w14:textId="77777777" w:rsidR="001E3120" w:rsidRPr="00CF1A49" w:rsidRDefault="00872EB9" w:rsidP="00872EB9">
            <w:pPr>
              <w:contextualSpacing w:val="0"/>
            </w:pPr>
            <w:r>
              <w:t>Sets up desktop computer, manages customer accounts.</w:t>
            </w:r>
          </w:p>
        </w:tc>
      </w:tr>
      <w:tr w:rsidR="00F61DF9" w:rsidRPr="00CF1A49" w14:paraId="32B9DE42" w14:textId="77777777" w:rsidTr="00F61DF9">
        <w:tc>
          <w:tcPr>
            <w:tcW w:w="9355" w:type="dxa"/>
            <w:tcMar>
              <w:top w:w="216" w:type="dxa"/>
            </w:tcMar>
          </w:tcPr>
          <w:p w14:paraId="4FE0E343" w14:textId="77777777" w:rsidR="00F61DF9" w:rsidRPr="00CF1A49" w:rsidRDefault="00872EB9" w:rsidP="00F61DF9">
            <w:pPr>
              <w:pStyle w:val="Heading3"/>
              <w:contextualSpacing w:val="0"/>
              <w:outlineLvl w:val="2"/>
            </w:pPr>
            <w:r>
              <w:t>January 2019</w:t>
            </w:r>
            <w:r w:rsidR="00F61DF9" w:rsidRPr="00CF1A49">
              <w:t xml:space="preserve"> – </w:t>
            </w:r>
            <w:r>
              <w:t>may 2019</w:t>
            </w:r>
          </w:p>
          <w:p w14:paraId="017B5A6F" w14:textId="77777777" w:rsidR="00F61DF9" w:rsidRPr="00CF1A49" w:rsidRDefault="00872EB9" w:rsidP="00F61DF9">
            <w:pPr>
              <w:pStyle w:val="Heading2"/>
              <w:contextualSpacing w:val="0"/>
              <w:outlineLvl w:val="1"/>
            </w:pPr>
            <w:r>
              <w:t>host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chang’s mongolian grill</w:t>
            </w:r>
          </w:p>
          <w:p w14:paraId="7449150F" w14:textId="77777777" w:rsidR="00F61DF9" w:rsidRDefault="00872EB9" w:rsidP="00872EB9">
            <w:r>
              <w:t xml:space="preserve">Greets customer, manages seat for customers, cash handling, total up daily earning. </w:t>
            </w:r>
          </w:p>
        </w:tc>
      </w:tr>
    </w:tbl>
    <w:sdt>
      <w:sdtPr>
        <w:alias w:val="Education:"/>
        <w:tag w:val="Education:"/>
        <w:id w:val="-1908763273"/>
        <w:placeholder>
          <w:docPart w:val="1F63D3A0608D4D17A93AF352831C0BB7"/>
        </w:placeholder>
        <w:temporary/>
        <w:showingPlcHdr/>
        <w15:appearance w15:val="hidden"/>
      </w:sdtPr>
      <w:sdtEndPr/>
      <w:sdtContent>
        <w:p w14:paraId="1F904818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38A7CAB" w14:textId="77777777" w:rsidTr="00D66A52">
        <w:tc>
          <w:tcPr>
            <w:tcW w:w="9355" w:type="dxa"/>
          </w:tcPr>
          <w:p w14:paraId="7D2A8A72" w14:textId="77777777" w:rsidR="001D0BF1" w:rsidRPr="00CF1A49" w:rsidRDefault="00F7390D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2015</w:t>
            </w:r>
          </w:p>
          <w:p w14:paraId="640E2D6D" w14:textId="77777777" w:rsidR="001D0BF1" w:rsidRPr="00CF1A49" w:rsidRDefault="00F7390D" w:rsidP="001D0BF1">
            <w:pPr>
              <w:pStyle w:val="Heading2"/>
              <w:contextualSpacing w:val="0"/>
              <w:outlineLvl w:val="1"/>
            </w:pPr>
            <w:r>
              <w:t>Associate of Art transer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Pierce College </w:t>
            </w:r>
          </w:p>
          <w:p w14:paraId="0EF18BBD" w14:textId="77777777" w:rsidR="007538DC" w:rsidRPr="00CF1A49" w:rsidRDefault="00F7390D" w:rsidP="00F7390D">
            <w:pPr>
              <w:contextualSpacing w:val="0"/>
            </w:pPr>
            <w:r>
              <w:t xml:space="preserve">Completed General Education. </w:t>
            </w:r>
          </w:p>
        </w:tc>
      </w:tr>
      <w:tr w:rsidR="00F61DF9" w:rsidRPr="00CF1A49" w14:paraId="30DD0494" w14:textId="77777777" w:rsidTr="00F7390D">
        <w:trPr>
          <w:trHeight w:val="355"/>
        </w:trPr>
        <w:tc>
          <w:tcPr>
            <w:tcW w:w="9355" w:type="dxa"/>
            <w:tcMar>
              <w:top w:w="216" w:type="dxa"/>
            </w:tcMar>
          </w:tcPr>
          <w:p w14:paraId="52DD9000" w14:textId="77777777" w:rsidR="00F61DF9" w:rsidRPr="00CF1A49" w:rsidRDefault="00F7390D" w:rsidP="00F61DF9">
            <w:pPr>
              <w:pStyle w:val="Heading3"/>
              <w:contextualSpacing w:val="0"/>
              <w:outlineLvl w:val="2"/>
            </w:pPr>
            <w:r>
              <w:t>September</w:t>
            </w:r>
            <w:r w:rsidR="00F61DF9" w:rsidRPr="00CF1A49">
              <w:t xml:space="preserve"> </w:t>
            </w:r>
            <w:r>
              <w:t>2020</w:t>
            </w:r>
          </w:p>
          <w:p w14:paraId="18EA2EB6" w14:textId="77777777" w:rsidR="00F61DF9" w:rsidRPr="00CF1A49" w:rsidRDefault="00F7390D" w:rsidP="00F61DF9">
            <w:pPr>
              <w:pStyle w:val="Heading2"/>
              <w:contextualSpacing w:val="0"/>
              <w:outlineLvl w:val="1"/>
            </w:pPr>
            <w:r>
              <w:t>Bachelor of science in Computer science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western oregon university</w:t>
            </w:r>
          </w:p>
          <w:p w14:paraId="6B0EC65E" w14:textId="77777777" w:rsidR="00F61DF9" w:rsidRDefault="00F7390D" w:rsidP="00F7390D">
            <w:r>
              <w:t>Full Stacker developer and Software Development Life Cycle</w:t>
            </w:r>
          </w:p>
        </w:tc>
      </w:tr>
    </w:tbl>
    <w:sdt>
      <w:sdtPr>
        <w:alias w:val="Skills:"/>
        <w:tag w:val="Skills:"/>
        <w:id w:val="-1392877668"/>
        <w:placeholder>
          <w:docPart w:val="CBC2D0CCE90B4BC8B222A7D8E4E17480"/>
        </w:placeholder>
        <w:temporary/>
        <w:showingPlcHdr/>
        <w15:appearance w15:val="hidden"/>
      </w:sdtPr>
      <w:sdtEndPr/>
      <w:sdtContent>
        <w:p w14:paraId="2A056221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19C7D18D" w14:textId="77777777" w:rsidTr="00CF1A49">
        <w:tc>
          <w:tcPr>
            <w:tcW w:w="4675" w:type="dxa"/>
          </w:tcPr>
          <w:p w14:paraId="2B9266F4" w14:textId="77777777" w:rsidR="000F3EF1" w:rsidRDefault="00F7390D" w:rsidP="000F3EF1">
            <w:pPr>
              <w:pStyle w:val="ListBullet"/>
              <w:contextualSpacing w:val="0"/>
            </w:pPr>
            <w:r>
              <w:t>ASP .Net</w:t>
            </w:r>
            <w:r w:rsidR="000F3EF1">
              <w:t xml:space="preserve"> MVC </w:t>
            </w:r>
          </w:p>
          <w:p w14:paraId="2A8465C0" w14:textId="77777777" w:rsidR="000F3EF1" w:rsidRDefault="000F3EF1" w:rsidP="000F3EF1">
            <w:pPr>
              <w:pStyle w:val="ListBullet"/>
              <w:contextualSpacing w:val="0"/>
            </w:pPr>
            <w:r>
              <w:t>Visual Studio</w:t>
            </w:r>
          </w:p>
          <w:p w14:paraId="344038B0" w14:textId="77777777" w:rsidR="000F3EF1" w:rsidRDefault="000F3EF1" w:rsidP="000F3EF1">
            <w:pPr>
              <w:pStyle w:val="ListBullet"/>
              <w:contextualSpacing w:val="0"/>
            </w:pPr>
            <w:r>
              <w:t>API</w:t>
            </w:r>
          </w:p>
          <w:p w14:paraId="1ECB8BC9" w14:textId="77777777" w:rsidR="000F3EF1" w:rsidRDefault="000F3EF1" w:rsidP="000F3EF1">
            <w:pPr>
              <w:pStyle w:val="ListBullet"/>
              <w:contextualSpacing w:val="0"/>
            </w:pPr>
            <w:r>
              <w:t>C#</w:t>
            </w:r>
          </w:p>
          <w:p w14:paraId="01BE5B51" w14:textId="77777777" w:rsidR="000F3EF1" w:rsidRDefault="000F3EF1" w:rsidP="000F3EF1">
            <w:pPr>
              <w:pStyle w:val="ListBullet"/>
              <w:contextualSpacing w:val="0"/>
            </w:pPr>
            <w:r>
              <w:t>LINQ</w:t>
            </w:r>
          </w:p>
          <w:p w14:paraId="7EC1D5DD" w14:textId="77777777" w:rsidR="000F3EF1" w:rsidRDefault="000F3EF1" w:rsidP="000F3EF1">
            <w:pPr>
              <w:pStyle w:val="ListBullet"/>
              <w:contextualSpacing w:val="0"/>
            </w:pPr>
            <w:r>
              <w:t>SQL Server</w:t>
            </w:r>
          </w:p>
          <w:p w14:paraId="6D367C44" w14:textId="77777777" w:rsidR="000F3EF1" w:rsidRPr="006E1507" w:rsidRDefault="000F3EF1" w:rsidP="000F3EF1">
            <w:pPr>
              <w:pStyle w:val="ListBullet"/>
              <w:contextualSpacing w:val="0"/>
            </w:pPr>
            <w:r>
              <w:t>Version Control System(GIT)</w:t>
            </w:r>
          </w:p>
          <w:p w14:paraId="5E4A2CB8" w14:textId="77777777" w:rsidR="001F4E6D" w:rsidRPr="006E1507" w:rsidRDefault="000F3EF1" w:rsidP="000F3EF1">
            <w:pPr>
              <w:pStyle w:val="ListBullet"/>
              <w:contextualSpacing w:val="0"/>
            </w:pPr>
            <w:r>
              <w:t>Database Design</w:t>
            </w:r>
          </w:p>
        </w:tc>
        <w:tc>
          <w:tcPr>
            <w:tcW w:w="4675" w:type="dxa"/>
            <w:tcMar>
              <w:left w:w="360" w:type="dxa"/>
            </w:tcMar>
          </w:tcPr>
          <w:p w14:paraId="5EA27DF6" w14:textId="77777777" w:rsidR="000F3EF1" w:rsidRDefault="000F3EF1" w:rsidP="006E1507">
            <w:pPr>
              <w:pStyle w:val="ListBullet"/>
              <w:contextualSpacing w:val="0"/>
            </w:pPr>
            <w:r>
              <w:t>HTML, JavaScript, CSS</w:t>
            </w:r>
          </w:p>
          <w:p w14:paraId="1AC72E85" w14:textId="77777777" w:rsidR="000F3EF1" w:rsidRDefault="000F3EF1" w:rsidP="006E1507">
            <w:pPr>
              <w:pStyle w:val="ListBullet"/>
              <w:contextualSpacing w:val="0"/>
            </w:pPr>
            <w:r>
              <w:t>Bootstrap</w:t>
            </w:r>
          </w:p>
          <w:p w14:paraId="66506A39" w14:textId="77777777" w:rsidR="000F3EF1" w:rsidRDefault="000F3EF1" w:rsidP="006E1507">
            <w:pPr>
              <w:pStyle w:val="ListBullet"/>
              <w:contextualSpacing w:val="0"/>
            </w:pPr>
            <w:r>
              <w:t>JQuery</w:t>
            </w:r>
          </w:p>
          <w:p w14:paraId="3607F89B" w14:textId="77777777" w:rsidR="000F3EF1" w:rsidRDefault="000F3EF1" w:rsidP="006E1507">
            <w:pPr>
              <w:pStyle w:val="ListBullet"/>
              <w:contextualSpacing w:val="0"/>
            </w:pPr>
            <w:r>
              <w:t>Ajax</w:t>
            </w:r>
          </w:p>
          <w:p w14:paraId="6AD91B5D" w14:textId="77777777" w:rsidR="000F3EF1" w:rsidRPr="006E1507" w:rsidRDefault="000F3EF1" w:rsidP="000F3EF1">
            <w:pPr>
              <w:pStyle w:val="ListBullet"/>
              <w:contextualSpacing w:val="0"/>
            </w:pPr>
            <w:r>
              <w:t>C, C++</w:t>
            </w:r>
          </w:p>
          <w:p w14:paraId="25FB9C73" w14:textId="77777777" w:rsidR="000F3EF1" w:rsidRDefault="000F3EF1" w:rsidP="000F3EF1">
            <w:pPr>
              <w:pStyle w:val="ListBullet"/>
              <w:contextualSpacing w:val="0"/>
            </w:pPr>
            <w:r>
              <w:t>Java</w:t>
            </w:r>
          </w:p>
          <w:p w14:paraId="40AD9D5A" w14:textId="77777777" w:rsidR="000F3EF1" w:rsidRDefault="000F3EF1" w:rsidP="000F3EF1">
            <w:pPr>
              <w:pStyle w:val="ListBullet"/>
              <w:contextualSpacing w:val="0"/>
            </w:pPr>
            <w:r>
              <w:t>Python</w:t>
            </w:r>
          </w:p>
          <w:p w14:paraId="5F7A5AAA" w14:textId="77777777" w:rsidR="000F3EF1" w:rsidRPr="006E1507" w:rsidRDefault="000F3EF1" w:rsidP="000F3EF1">
            <w:pPr>
              <w:pStyle w:val="ListBullet"/>
              <w:contextualSpacing w:val="0"/>
            </w:pPr>
            <w:r>
              <w:t>Haskell</w:t>
            </w:r>
          </w:p>
          <w:p w14:paraId="73F504D8" w14:textId="77777777" w:rsidR="001E3120" w:rsidRPr="006E1507" w:rsidRDefault="001E3120" w:rsidP="000F3EF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21BEC419" w14:textId="77777777"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0E31D" w14:textId="77777777" w:rsidR="001373A7" w:rsidRDefault="001373A7" w:rsidP="0068194B">
      <w:r>
        <w:separator/>
      </w:r>
    </w:p>
    <w:p w14:paraId="18E5D12A" w14:textId="77777777" w:rsidR="001373A7" w:rsidRDefault="001373A7"/>
    <w:p w14:paraId="4395F506" w14:textId="77777777" w:rsidR="001373A7" w:rsidRDefault="001373A7"/>
  </w:endnote>
  <w:endnote w:type="continuationSeparator" w:id="0">
    <w:p w14:paraId="0CF3B9EE" w14:textId="77777777" w:rsidR="001373A7" w:rsidRDefault="001373A7" w:rsidP="0068194B">
      <w:r>
        <w:continuationSeparator/>
      </w:r>
    </w:p>
    <w:p w14:paraId="7D308F7D" w14:textId="77777777" w:rsidR="001373A7" w:rsidRDefault="001373A7"/>
    <w:p w14:paraId="4AFD98CF" w14:textId="77777777" w:rsidR="001373A7" w:rsidRDefault="001373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FC31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7B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118CAE" w14:textId="77777777" w:rsidR="001373A7" w:rsidRDefault="001373A7" w:rsidP="0068194B">
      <w:r>
        <w:separator/>
      </w:r>
    </w:p>
    <w:p w14:paraId="754EA72E" w14:textId="77777777" w:rsidR="001373A7" w:rsidRDefault="001373A7"/>
    <w:p w14:paraId="657083D9" w14:textId="77777777" w:rsidR="001373A7" w:rsidRDefault="001373A7"/>
  </w:footnote>
  <w:footnote w:type="continuationSeparator" w:id="0">
    <w:p w14:paraId="2CC874F2" w14:textId="77777777" w:rsidR="001373A7" w:rsidRDefault="001373A7" w:rsidP="0068194B">
      <w:r>
        <w:continuationSeparator/>
      </w:r>
    </w:p>
    <w:p w14:paraId="213B3E4F" w14:textId="77777777" w:rsidR="001373A7" w:rsidRDefault="001373A7"/>
    <w:p w14:paraId="78D220BB" w14:textId="77777777" w:rsidR="001373A7" w:rsidRDefault="001373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5A21A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A90EDED" wp14:editId="350479E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09261F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DB3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0F3EF1"/>
    <w:rsid w:val="0010006E"/>
    <w:rsid w:val="001045A8"/>
    <w:rsid w:val="00114A91"/>
    <w:rsid w:val="001373A7"/>
    <w:rsid w:val="001427E1"/>
    <w:rsid w:val="00163668"/>
    <w:rsid w:val="00165DB3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05E9"/>
    <w:rsid w:val="0079206B"/>
    <w:rsid w:val="00796076"/>
    <w:rsid w:val="007C0566"/>
    <w:rsid w:val="007C606B"/>
    <w:rsid w:val="007E6A61"/>
    <w:rsid w:val="00801140"/>
    <w:rsid w:val="00803404"/>
    <w:rsid w:val="0082393B"/>
    <w:rsid w:val="00834955"/>
    <w:rsid w:val="00855B59"/>
    <w:rsid w:val="00860461"/>
    <w:rsid w:val="0086487C"/>
    <w:rsid w:val="00870B20"/>
    <w:rsid w:val="00872EB9"/>
    <w:rsid w:val="008829F8"/>
    <w:rsid w:val="00885897"/>
    <w:rsid w:val="008A6538"/>
    <w:rsid w:val="008B4D3C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1A25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77A10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7B23"/>
    <w:rsid w:val="00EC1351"/>
    <w:rsid w:val="00EC4CBF"/>
    <w:rsid w:val="00ED68D6"/>
    <w:rsid w:val="00EE2CA8"/>
    <w:rsid w:val="00EF17E8"/>
    <w:rsid w:val="00EF51D9"/>
    <w:rsid w:val="00F130DD"/>
    <w:rsid w:val="00F24884"/>
    <w:rsid w:val="00F476C4"/>
    <w:rsid w:val="00F61DF9"/>
    <w:rsid w:val="00F7390D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5AAF0"/>
  <w15:chartTrackingRefBased/>
  <w15:docId w15:val="{B4C01132-2F73-4D25-8E96-412A92406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aeg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C0E1EA67F44A779BBF36E6D62CE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D9F91-F579-4E29-BFEA-10C08395CA7B}"/>
      </w:docPartPr>
      <w:docPartBody>
        <w:p w:rsidR="005B6327" w:rsidRDefault="00367905">
          <w:pPr>
            <w:pStyle w:val="8CC0E1EA67F44A779BBF36E6D62CE276"/>
          </w:pPr>
          <w:r w:rsidRPr="00CF1A49">
            <w:t>Experience</w:t>
          </w:r>
        </w:p>
      </w:docPartBody>
    </w:docPart>
    <w:docPart>
      <w:docPartPr>
        <w:name w:val="1F63D3A0608D4D17A93AF352831C0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E7013B-5B0C-4A13-8149-A42582978FE3}"/>
      </w:docPartPr>
      <w:docPartBody>
        <w:p w:rsidR="005B6327" w:rsidRDefault="00367905">
          <w:pPr>
            <w:pStyle w:val="1F63D3A0608D4D17A93AF352831C0BB7"/>
          </w:pPr>
          <w:r w:rsidRPr="00CF1A49">
            <w:t>Education</w:t>
          </w:r>
        </w:p>
      </w:docPartBody>
    </w:docPart>
    <w:docPart>
      <w:docPartPr>
        <w:name w:val="CBC2D0CCE90B4BC8B222A7D8E4E174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8EAFB4-5E45-4005-A897-7D2C22BE7ABC}"/>
      </w:docPartPr>
      <w:docPartBody>
        <w:p w:rsidR="005B6327" w:rsidRDefault="00367905">
          <w:pPr>
            <w:pStyle w:val="CBC2D0CCE90B4BC8B222A7D8E4E17480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905"/>
    <w:rsid w:val="002D7B75"/>
    <w:rsid w:val="00367905"/>
    <w:rsid w:val="005B6327"/>
    <w:rsid w:val="00DB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D2714DA21847D48BA567E899565537">
    <w:name w:val="85D2714DA21847D48BA567E89956553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849D32180104085BFC92BFA90E51C13">
    <w:name w:val="C849D32180104085BFC92BFA90E51C13"/>
  </w:style>
  <w:style w:type="paragraph" w:customStyle="1" w:styleId="21F420F4DE52427F9DB95743DFAD9C80">
    <w:name w:val="21F420F4DE52427F9DB95743DFAD9C80"/>
  </w:style>
  <w:style w:type="paragraph" w:customStyle="1" w:styleId="9C7E620D9C044CE09C033EF193A092B8">
    <w:name w:val="9C7E620D9C044CE09C033EF193A092B8"/>
  </w:style>
  <w:style w:type="paragraph" w:customStyle="1" w:styleId="6DCB8E6461134C05A135C8B4D16DD2EE">
    <w:name w:val="6DCB8E6461134C05A135C8B4D16DD2EE"/>
  </w:style>
  <w:style w:type="paragraph" w:customStyle="1" w:styleId="1DCFBFDCBD0C491EA0EED4E879D34DAD">
    <w:name w:val="1DCFBFDCBD0C491EA0EED4E879D34DAD"/>
  </w:style>
  <w:style w:type="paragraph" w:customStyle="1" w:styleId="C30B7AF26F9842BC97FB0332993FFD6A">
    <w:name w:val="C30B7AF26F9842BC97FB0332993FFD6A"/>
  </w:style>
  <w:style w:type="paragraph" w:customStyle="1" w:styleId="95629B5873A34C8383230BA64CD9BF5A">
    <w:name w:val="95629B5873A34C8383230BA64CD9BF5A"/>
  </w:style>
  <w:style w:type="paragraph" w:customStyle="1" w:styleId="6D8C183F79784790BB6F2FF9BCAF4C3E">
    <w:name w:val="6D8C183F79784790BB6F2FF9BCAF4C3E"/>
  </w:style>
  <w:style w:type="paragraph" w:customStyle="1" w:styleId="EBF9CFE5D1734DB781B7C011BAC0FF29">
    <w:name w:val="EBF9CFE5D1734DB781B7C011BAC0FF29"/>
  </w:style>
  <w:style w:type="paragraph" w:customStyle="1" w:styleId="89BE9344477D4D6E9DE6A287E1162274">
    <w:name w:val="89BE9344477D4D6E9DE6A287E1162274"/>
  </w:style>
  <w:style w:type="paragraph" w:customStyle="1" w:styleId="8CC0E1EA67F44A779BBF36E6D62CE276">
    <w:name w:val="8CC0E1EA67F44A779BBF36E6D62CE276"/>
  </w:style>
  <w:style w:type="paragraph" w:customStyle="1" w:styleId="39E9CDEC985C4266B6DEC7E0FC7FA6F4">
    <w:name w:val="39E9CDEC985C4266B6DEC7E0FC7FA6F4"/>
  </w:style>
  <w:style w:type="paragraph" w:customStyle="1" w:styleId="508637063DA641B981329F6254152080">
    <w:name w:val="508637063DA641B981329F6254152080"/>
  </w:style>
  <w:style w:type="paragraph" w:customStyle="1" w:styleId="EAFE132A6C744DBFB36062892B941DF7">
    <w:name w:val="EAFE132A6C744DBFB36062892B941DF7"/>
  </w:style>
  <w:style w:type="character" w:styleId="SubtleReference">
    <w:name w:val="Subtle Reference"/>
    <w:basedOn w:val="DefaultParagraphFont"/>
    <w:uiPriority w:val="10"/>
    <w:qFormat/>
    <w:rsid w:val="005B6327"/>
    <w:rPr>
      <w:b/>
      <w:caps w:val="0"/>
      <w:smallCaps/>
      <w:color w:val="595959" w:themeColor="text1" w:themeTint="A6"/>
    </w:rPr>
  </w:style>
  <w:style w:type="paragraph" w:customStyle="1" w:styleId="97FA8E7AA22C436C88B13BCE2B471AF5">
    <w:name w:val="97FA8E7AA22C436C88B13BCE2B471AF5"/>
  </w:style>
  <w:style w:type="paragraph" w:customStyle="1" w:styleId="9AF2BE9FF02440C68F4377BE288A2C18">
    <w:name w:val="9AF2BE9FF02440C68F4377BE288A2C18"/>
  </w:style>
  <w:style w:type="paragraph" w:customStyle="1" w:styleId="6DCF154837674464B4310B039824C904">
    <w:name w:val="6DCF154837674464B4310B039824C904"/>
  </w:style>
  <w:style w:type="paragraph" w:customStyle="1" w:styleId="D328374F0B184758A94AAC550E7E2273">
    <w:name w:val="D328374F0B184758A94AAC550E7E2273"/>
  </w:style>
  <w:style w:type="paragraph" w:customStyle="1" w:styleId="70BCE32BA5354829AB8011029C74AE1E">
    <w:name w:val="70BCE32BA5354829AB8011029C74AE1E"/>
  </w:style>
  <w:style w:type="paragraph" w:customStyle="1" w:styleId="82D6B364B6764AEFA0736125FC8DFD6C">
    <w:name w:val="82D6B364B6764AEFA0736125FC8DFD6C"/>
  </w:style>
  <w:style w:type="paragraph" w:customStyle="1" w:styleId="ECC4386F09C9496790708019454AC966">
    <w:name w:val="ECC4386F09C9496790708019454AC966"/>
  </w:style>
  <w:style w:type="paragraph" w:customStyle="1" w:styleId="1F63D3A0608D4D17A93AF352831C0BB7">
    <w:name w:val="1F63D3A0608D4D17A93AF352831C0BB7"/>
  </w:style>
  <w:style w:type="paragraph" w:customStyle="1" w:styleId="861C1D7FF1754BDD93C683951615C312">
    <w:name w:val="861C1D7FF1754BDD93C683951615C312"/>
  </w:style>
  <w:style w:type="paragraph" w:customStyle="1" w:styleId="E60E8743157F40DCB839B473992A6BD6">
    <w:name w:val="E60E8743157F40DCB839B473992A6BD6"/>
  </w:style>
  <w:style w:type="paragraph" w:customStyle="1" w:styleId="CAEC56A8C7DA4978B9C0C074F14D98C5">
    <w:name w:val="CAEC56A8C7DA4978B9C0C074F14D98C5"/>
  </w:style>
  <w:style w:type="paragraph" w:customStyle="1" w:styleId="D622A6D1F78F4AFC83D5F056DCB7F565">
    <w:name w:val="D622A6D1F78F4AFC83D5F056DCB7F565"/>
  </w:style>
  <w:style w:type="paragraph" w:customStyle="1" w:styleId="36E77DC36ECA45FCB61DE115251D57AA">
    <w:name w:val="36E77DC36ECA45FCB61DE115251D57AA"/>
  </w:style>
  <w:style w:type="paragraph" w:customStyle="1" w:styleId="D3B4C7E25F504CE6A2CD8500FF71239B">
    <w:name w:val="D3B4C7E25F504CE6A2CD8500FF71239B"/>
  </w:style>
  <w:style w:type="paragraph" w:customStyle="1" w:styleId="C63F033AB14F4AC993BA1A114A87B51A">
    <w:name w:val="C63F033AB14F4AC993BA1A114A87B51A"/>
  </w:style>
  <w:style w:type="paragraph" w:customStyle="1" w:styleId="1455B49B6D2247E1BBA41397E06F1CE9">
    <w:name w:val="1455B49B6D2247E1BBA41397E06F1CE9"/>
  </w:style>
  <w:style w:type="paragraph" w:customStyle="1" w:styleId="312D2EB2E60147EB98836004328A51F1">
    <w:name w:val="312D2EB2E60147EB98836004328A51F1"/>
  </w:style>
  <w:style w:type="paragraph" w:customStyle="1" w:styleId="4D4CCD09D53846EAB89618003DBF6606">
    <w:name w:val="4D4CCD09D53846EAB89618003DBF6606"/>
  </w:style>
  <w:style w:type="paragraph" w:customStyle="1" w:styleId="CBC2D0CCE90B4BC8B222A7D8E4E17480">
    <w:name w:val="CBC2D0CCE90B4BC8B222A7D8E4E17480"/>
  </w:style>
  <w:style w:type="paragraph" w:customStyle="1" w:styleId="386BEC31C03C4B5C8D2E6E26CF886FD4">
    <w:name w:val="386BEC31C03C4B5C8D2E6E26CF886FD4"/>
  </w:style>
  <w:style w:type="paragraph" w:customStyle="1" w:styleId="81D09907D70B461FA716D26C8EF6AE00">
    <w:name w:val="81D09907D70B461FA716D26C8EF6AE00"/>
  </w:style>
  <w:style w:type="paragraph" w:customStyle="1" w:styleId="0238B3F214F445D4B13CE6DAC300DEFD">
    <w:name w:val="0238B3F214F445D4B13CE6DAC300DEFD"/>
  </w:style>
  <w:style w:type="paragraph" w:customStyle="1" w:styleId="B4DBFAB989014804A38BD1CCEBC11D42">
    <w:name w:val="B4DBFAB989014804A38BD1CCEBC11D42"/>
  </w:style>
  <w:style w:type="paragraph" w:customStyle="1" w:styleId="F4A9EC2E2E38438AB06A1390FD0ABA8D">
    <w:name w:val="F4A9EC2E2E38438AB06A1390FD0ABA8D"/>
  </w:style>
  <w:style w:type="paragraph" w:customStyle="1" w:styleId="AEBA70401EB94F75BE003F216C2833BB">
    <w:name w:val="AEBA70401EB94F75BE003F216C2833BB"/>
  </w:style>
  <w:style w:type="paragraph" w:customStyle="1" w:styleId="8D77AA42C2054461AD5DF3B1ADD69E73">
    <w:name w:val="8D77AA42C2054461AD5DF3B1ADD69E73"/>
  </w:style>
  <w:style w:type="paragraph" w:customStyle="1" w:styleId="EF69F542933B428B91D4385B7031F352">
    <w:name w:val="EF69F542933B428B91D4385B7031F352"/>
    <w:rsid w:val="005B6327"/>
  </w:style>
  <w:style w:type="paragraph" w:customStyle="1" w:styleId="70CFBCB2024044A1B1B18C5D41ACBA30">
    <w:name w:val="70CFBCB2024044A1B1B18C5D41ACBA30"/>
    <w:rsid w:val="005B6327"/>
  </w:style>
  <w:style w:type="paragraph" w:customStyle="1" w:styleId="1FA1D69BFC22426C83785376363CAF1E">
    <w:name w:val="1FA1D69BFC22426C83785376363CAF1E"/>
    <w:rsid w:val="005B6327"/>
  </w:style>
  <w:style w:type="paragraph" w:customStyle="1" w:styleId="39E8DF32E9CF462491CF39B57BF942CC">
    <w:name w:val="39E8DF32E9CF462491CF39B57BF942CC"/>
    <w:rsid w:val="005B6327"/>
  </w:style>
  <w:style w:type="paragraph" w:customStyle="1" w:styleId="1ED821AB511B4766B35B59BC8DFEA6B0">
    <w:name w:val="1ED821AB511B4766B35B59BC8DFEA6B0"/>
    <w:rsid w:val="005B6327"/>
  </w:style>
  <w:style w:type="paragraph" w:customStyle="1" w:styleId="62F4838CA4534ED284E0E2F66C2A270E">
    <w:name w:val="62F4838CA4534ED284E0E2F66C2A270E"/>
    <w:rsid w:val="005B63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Traeger</dc:creator>
  <cp:keywords/>
  <dc:description/>
  <cp:lastModifiedBy>Megan Traeger</cp:lastModifiedBy>
  <cp:revision>3</cp:revision>
  <dcterms:created xsi:type="dcterms:W3CDTF">2020-01-09T03:18:00Z</dcterms:created>
  <dcterms:modified xsi:type="dcterms:W3CDTF">2020-01-13T17:54:00Z</dcterms:modified>
  <cp:category/>
</cp:coreProperties>
</file>